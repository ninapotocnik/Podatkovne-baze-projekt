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2C4" w:rsidRDefault="005E1543" w:rsidP="001477B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Festivalsko</w:t>
      </w:r>
      <w:r w:rsidR="00347AA3">
        <w:rPr>
          <w:rFonts w:ascii="Times New Roman" w:hAnsi="Times New Roman" w:cs="Times New Roman"/>
          <w:b/>
          <w:sz w:val="40"/>
          <w:szCs w:val="40"/>
        </w:rPr>
        <w:t xml:space="preserve"> poletje</w:t>
      </w:r>
    </w:p>
    <w:p w:rsidR="001477B9" w:rsidRDefault="001477B9" w:rsidP="001477B9">
      <w:pPr>
        <w:rPr>
          <w:rFonts w:ascii="Times New Roman" w:hAnsi="Times New Roman" w:cs="Times New Roman"/>
          <w:sz w:val="24"/>
          <w:szCs w:val="24"/>
        </w:rPr>
      </w:pPr>
      <w:r w:rsidRPr="001477B9">
        <w:rPr>
          <w:rFonts w:ascii="Times New Roman" w:hAnsi="Times New Roman" w:cs="Times New Roman"/>
          <w:b/>
          <w:sz w:val="24"/>
          <w:szCs w:val="24"/>
        </w:rPr>
        <w:t xml:space="preserve">Ime in priimek: </w:t>
      </w:r>
      <w:r>
        <w:rPr>
          <w:rFonts w:ascii="Times New Roman" w:hAnsi="Times New Roman" w:cs="Times New Roman"/>
          <w:sz w:val="24"/>
          <w:szCs w:val="24"/>
        </w:rPr>
        <w:t>Nina Potočnik</w:t>
      </w:r>
    </w:p>
    <w:p w:rsidR="001477B9" w:rsidRDefault="001477B9" w:rsidP="00147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Kratek opis ideje: </w:t>
      </w:r>
      <w:r w:rsidR="000D6EF9">
        <w:rPr>
          <w:rFonts w:ascii="Times New Roman" w:hAnsi="Times New Roman" w:cs="Times New Roman"/>
          <w:sz w:val="24"/>
          <w:szCs w:val="24"/>
        </w:rPr>
        <w:t xml:space="preserve">Moja ideja je ustvariti spletno aplikacijo, kjer bi uporabniki dobili vse informacije o največjih </w:t>
      </w:r>
      <w:r w:rsidR="00DB07D4">
        <w:rPr>
          <w:rFonts w:ascii="Times New Roman" w:hAnsi="Times New Roman" w:cs="Times New Roman"/>
          <w:sz w:val="24"/>
          <w:szCs w:val="24"/>
        </w:rPr>
        <w:t xml:space="preserve">poletnih glasbenih </w:t>
      </w:r>
      <w:r w:rsidR="000D6EF9">
        <w:rPr>
          <w:rFonts w:ascii="Times New Roman" w:hAnsi="Times New Roman" w:cs="Times New Roman"/>
          <w:sz w:val="24"/>
          <w:szCs w:val="24"/>
        </w:rPr>
        <w:t xml:space="preserve">festivalih v Evropi. </w:t>
      </w:r>
      <w:r w:rsidR="00DB07D4">
        <w:rPr>
          <w:rFonts w:ascii="Times New Roman" w:hAnsi="Times New Roman" w:cs="Times New Roman"/>
          <w:sz w:val="24"/>
          <w:szCs w:val="24"/>
        </w:rPr>
        <w:t>Uporabnik bi na strani izvedel kdaj se festival odvija, njegovo lokacijo, nastopajoče in ceno vstopnic.</w:t>
      </w:r>
      <w:r w:rsidR="00E07FCE">
        <w:rPr>
          <w:rFonts w:ascii="Times New Roman" w:hAnsi="Times New Roman" w:cs="Times New Roman"/>
          <w:sz w:val="24"/>
          <w:szCs w:val="24"/>
        </w:rPr>
        <w:t xml:space="preserve"> Festivale bo lahko izbiral gl</w:t>
      </w:r>
      <w:r w:rsidR="00F90A49">
        <w:rPr>
          <w:rFonts w:ascii="Times New Roman" w:hAnsi="Times New Roman" w:cs="Times New Roman"/>
          <w:sz w:val="24"/>
          <w:szCs w:val="24"/>
        </w:rPr>
        <w:t xml:space="preserve">ede na </w:t>
      </w:r>
      <w:r w:rsidR="00122F3D">
        <w:rPr>
          <w:rFonts w:ascii="Times New Roman" w:hAnsi="Times New Roman" w:cs="Times New Roman"/>
          <w:sz w:val="24"/>
          <w:szCs w:val="24"/>
        </w:rPr>
        <w:t xml:space="preserve">ime, lokacijo, cenovni razred, nastopajoče in </w:t>
      </w:r>
      <w:r w:rsidR="00E07FCE">
        <w:rPr>
          <w:rFonts w:ascii="Times New Roman" w:hAnsi="Times New Roman" w:cs="Times New Roman"/>
          <w:sz w:val="24"/>
          <w:szCs w:val="24"/>
        </w:rPr>
        <w:t>datum.</w:t>
      </w:r>
      <w:r w:rsidR="00122F3D">
        <w:rPr>
          <w:rFonts w:ascii="Times New Roman" w:hAnsi="Times New Roman" w:cs="Times New Roman"/>
          <w:sz w:val="24"/>
          <w:szCs w:val="24"/>
        </w:rPr>
        <w:t xml:space="preserve"> </w:t>
      </w:r>
      <w:r w:rsidR="00451150">
        <w:rPr>
          <w:rFonts w:ascii="Times New Roman" w:hAnsi="Times New Roman" w:cs="Times New Roman"/>
          <w:sz w:val="24"/>
          <w:szCs w:val="24"/>
        </w:rPr>
        <w:t xml:space="preserve">Vrnilo bi mu ime festivala in če bi kliknil nanj bi dobil vse osnovne podatke. </w:t>
      </w:r>
      <w:r w:rsidR="00122F3D">
        <w:rPr>
          <w:rFonts w:ascii="Times New Roman" w:hAnsi="Times New Roman" w:cs="Times New Roman"/>
          <w:sz w:val="24"/>
          <w:szCs w:val="24"/>
        </w:rPr>
        <w:t>Imel pa bo tudi možnost kjer se mu bodo izpisali čist</w:t>
      </w:r>
      <w:r w:rsidR="00E60965">
        <w:rPr>
          <w:rFonts w:ascii="Times New Roman" w:hAnsi="Times New Roman" w:cs="Times New Roman"/>
          <w:sz w:val="24"/>
          <w:szCs w:val="24"/>
        </w:rPr>
        <w:t>o</w:t>
      </w:r>
      <w:r w:rsidR="00122F3D">
        <w:rPr>
          <w:rFonts w:ascii="Times New Roman" w:hAnsi="Times New Roman" w:cs="Times New Roman"/>
          <w:sz w:val="24"/>
          <w:szCs w:val="24"/>
        </w:rPr>
        <w:t xml:space="preserve"> vsi festivali z osnovnimi podatki. Hkrati pa bo na strani lahko kupoval vst</w:t>
      </w:r>
      <w:r w:rsidR="00B85F4B">
        <w:rPr>
          <w:rFonts w:ascii="Times New Roman" w:hAnsi="Times New Roman" w:cs="Times New Roman"/>
          <w:sz w:val="24"/>
          <w:szCs w:val="24"/>
        </w:rPr>
        <w:t xml:space="preserve">opnice. </w:t>
      </w:r>
    </w:p>
    <w:p w:rsidR="00991D19" w:rsidRDefault="00991D19" w:rsidP="00147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Predvidene entitete: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68F1" w:rsidRDefault="00991D19" w:rsidP="00147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tabela, ki bi vse</w:t>
      </w:r>
      <w:r w:rsidR="005E1543">
        <w:rPr>
          <w:rFonts w:ascii="Times New Roman" w:hAnsi="Times New Roman" w:cs="Times New Roman"/>
          <w:sz w:val="24"/>
          <w:szCs w:val="24"/>
        </w:rPr>
        <w:t>bovala ime festivala,</w:t>
      </w:r>
      <w:r>
        <w:rPr>
          <w:rFonts w:ascii="Times New Roman" w:hAnsi="Times New Roman" w:cs="Times New Roman"/>
          <w:sz w:val="24"/>
          <w:szCs w:val="24"/>
        </w:rPr>
        <w:t xml:space="preserve"> lokacijo</w:t>
      </w:r>
      <w:r w:rsidR="008033D0">
        <w:rPr>
          <w:rFonts w:ascii="Times New Roman" w:hAnsi="Times New Roman" w:cs="Times New Roman"/>
          <w:sz w:val="24"/>
          <w:szCs w:val="24"/>
        </w:rPr>
        <w:t xml:space="preserve">, ceno in </w:t>
      </w:r>
      <w:r w:rsidR="005E1543">
        <w:rPr>
          <w:rFonts w:ascii="Times New Roman" w:hAnsi="Times New Roman" w:cs="Times New Roman"/>
          <w:sz w:val="24"/>
          <w:szCs w:val="24"/>
        </w:rPr>
        <w:t>datum</w:t>
      </w:r>
      <w:r w:rsidR="003544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1C04" w:rsidRDefault="00481C04" w:rsidP="00147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tabela glasbenikov</w:t>
      </w:r>
      <w:bookmarkStart w:id="0" w:name="_GoBack"/>
      <w:bookmarkEnd w:id="0"/>
    </w:p>
    <w:p w:rsidR="00481C04" w:rsidRDefault="00481C04" w:rsidP="00147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tabela nastopi (id festivala, id glasbenik, datum)</w:t>
      </w:r>
    </w:p>
    <w:p w:rsidR="00991D19" w:rsidRDefault="003F231B" w:rsidP="00147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tabele</w:t>
      </w:r>
      <w:r w:rsidR="00991D19">
        <w:rPr>
          <w:rFonts w:ascii="Times New Roman" w:hAnsi="Times New Roman" w:cs="Times New Roman"/>
          <w:sz w:val="24"/>
          <w:szCs w:val="24"/>
        </w:rPr>
        <w:t xml:space="preserve"> za prodajanje vstopnic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F231B" w:rsidRDefault="003F231B" w:rsidP="001276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tabela z računi</w:t>
      </w:r>
      <w:r w:rsidR="003544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231B" w:rsidRDefault="006571BE" w:rsidP="001276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tabela vstopnica</w:t>
      </w:r>
      <w:r w:rsidR="0035441C">
        <w:rPr>
          <w:rFonts w:ascii="Times New Roman" w:hAnsi="Times New Roman" w:cs="Times New Roman"/>
          <w:sz w:val="24"/>
          <w:szCs w:val="24"/>
        </w:rPr>
        <w:t xml:space="preserve"> (cena, količina)</w:t>
      </w:r>
    </w:p>
    <w:p w:rsidR="0012766B" w:rsidRDefault="0012766B" w:rsidP="0012766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0028B" w:rsidRPr="0020028B" w:rsidRDefault="0020028B" w:rsidP="00147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Podatke bi pridobila iz kakšne spletne strani, ki ima veliko bazo podatkov o različnih festivalih.</w:t>
      </w:r>
    </w:p>
    <w:p w:rsidR="003A70E0" w:rsidRDefault="003A70E0" w:rsidP="00991D19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Načrt za naslednja 2 tedna: </w:t>
      </w:r>
    </w:p>
    <w:p w:rsidR="003A70E0" w:rsidRDefault="003A70E0" w:rsidP="00991D19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3A70E0" w:rsidRPr="003A70E0" w:rsidRDefault="003A70E0" w:rsidP="003A70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70E0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3A70E0">
        <w:rPr>
          <w:rFonts w:ascii="Times New Roman" w:hAnsi="Times New Roman" w:cs="Times New Roman"/>
          <w:sz w:val="24"/>
          <w:szCs w:val="24"/>
        </w:rPr>
        <w:t xml:space="preserve">eden: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70E0" w:rsidRDefault="003A70E0" w:rsidP="00991D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Najprej bi pridobila podatke iz spletne strani. Nato bi napisala ustrezne SQL stavke, da bi ustvarila različne tabele in povezave med njimi. </w:t>
      </w:r>
    </w:p>
    <w:p w:rsidR="003A70E0" w:rsidRDefault="003A70E0" w:rsidP="00991D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70E0" w:rsidRDefault="003A70E0" w:rsidP="00991D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teden: </w:t>
      </w:r>
    </w:p>
    <w:p w:rsidR="003A70E0" w:rsidRDefault="003A70E0" w:rsidP="00991D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Ustvarila bi osnutek spletne aplikacije.</w:t>
      </w:r>
    </w:p>
    <w:p w:rsidR="003A70E0" w:rsidRPr="003A70E0" w:rsidRDefault="003A70E0" w:rsidP="00991D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66E15" w:rsidRDefault="001477B9" w:rsidP="001477B9">
      <w:r>
        <w:rPr>
          <w:rFonts w:ascii="Times New Roman" w:hAnsi="Times New Roman" w:cs="Times New Roman"/>
          <w:b/>
          <w:sz w:val="24"/>
          <w:szCs w:val="24"/>
        </w:rPr>
        <w:t>Povezava do repozitorija:</w:t>
      </w:r>
      <w:r w:rsidR="00C66E15" w:rsidRPr="00C66E15">
        <w:t xml:space="preserve"> </w:t>
      </w:r>
      <w:hyperlink r:id="rId5" w:history="1">
        <w:r w:rsidR="00131C5B" w:rsidRPr="00F576F9">
          <w:rPr>
            <w:rStyle w:val="Hiperpovezava"/>
          </w:rPr>
          <w:t>https://github.com/ninapotocnik/Podatkovne-baze-projekt</w:t>
        </w:r>
      </w:hyperlink>
    </w:p>
    <w:p w:rsidR="00131C5B" w:rsidRDefault="00131C5B" w:rsidP="001477B9">
      <w:pPr>
        <w:rPr>
          <w:rFonts w:ascii="Times New Roman" w:hAnsi="Times New Roman" w:cs="Times New Roman"/>
          <w:sz w:val="24"/>
          <w:szCs w:val="24"/>
        </w:rPr>
      </w:pPr>
    </w:p>
    <w:p w:rsidR="000D6EF9" w:rsidRDefault="000D6EF9" w:rsidP="001477B9">
      <w:pPr>
        <w:rPr>
          <w:rFonts w:ascii="Times New Roman" w:hAnsi="Times New Roman" w:cs="Times New Roman"/>
          <w:sz w:val="24"/>
          <w:szCs w:val="24"/>
        </w:rPr>
      </w:pPr>
    </w:p>
    <w:p w:rsidR="000D6EF9" w:rsidRPr="001477B9" w:rsidRDefault="000D6EF9" w:rsidP="001477B9">
      <w:pPr>
        <w:rPr>
          <w:rFonts w:ascii="Times New Roman" w:hAnsi="Times New Roman" w:cs="Times New Roman"/>
          <w:sz w:val="24"/>
          <w:szCs w:val="24"/>
        </w:rPr>
      </w:pPr>
    </w:p>
    <w:sectPr w:rsidR="000D6EF9" w:rsidRPr="001477B9" w:rsidSect="009932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15167"/>
    <w:multiLevelType w:val="hybridMultilevel"/>
    <w:tmpl w:val="23ACEAA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477B9"/>
    <w:rsid w:val="000D6EF9"/>
    <w:rsid w:val="00122F3D"/>
    <w:rsid w:val="0012766B"/>
    <w:rsid w:val="00131C5B"/>
    <w:rsid w:val="001477B9"/>
    <w:rsid w:val="0020028B"/>
    <w:rsid w:val="00347AA3"/>
    <w:rsid w:val="0035441C"/>
    <w:rsid w:val="003A70E0"/>
    <w:rsid w:val="003E68F1"/>
    <w:rsid w:val="003F231B"/>
    <w:rsid w:val="00451150"/>
    <w:rsid w:val="00481C04"/>
    <w:rsid w:val="0053731D"/>
    <w:rsid w:val="005E1543"/>
    <w:rsid w:val="00642829"/>
    <w:rsid w:val="006571BE"/>
    <w:rsid w:val="008033D0"/>
    <w:rsid w:val="009657AC"/>
    <w:rsid w:val="00991D19"/>
    <w:rsid w:val="009932C4"/>
    <w:rsid w:val="00A471B3"/>
    <w:rsid w:val="00B85F4B"/>
    <w:rsid w:val="00C66E15"/>
    <w:rsid w:val="00D27079"/>
    <w:rsid w:val="00D712BC"/>
    <w:rsid w:val="00DB07D4"/>
    <w:rsid w:val="00E07FCE"/>
    <w:rsid w:val="00E60965"/>
    <w:rsid w:val="00F13D19"/>
    <w:rsid w:val="00F90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9932C4"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Hiperpovezava">
    <w:name w:val="Hyperlink"/>
    <w:basedOn w:val="Privzetapisavaodstavka"/>
    <w:uiPriority w:val="99"/>
    <w:unhideWhenUsed/>
    <w:rsid w:val="000D6EF9"/>
    <w:rPr>
      <w:color w:val="0000FF" w:themeColor="hyperlink"/>
      <w:u w:val="single"/>
    </w:rPr>
  </w:style>
  <w:style w:type="character" w:styleId="SledenaHiperpovezava">
    <w:name w:val="FollowedHyperlink"/>
    <w:basedOn w:val="Privzetapisavaodstavka"/>
    <w:uiPriority w:val="99"/>
    <w:semiHidden/>
    <w:unhideWhenUsed/>
    <w:rsid w:val="000D6EF9"/>
    <w:rPr>
      <w:color w:val="800080" w:themeColor="followedHyperlink"/>
      <w:u w:val="single"/>
    </w:rPr>
  </w:style>
  <w:style w:type="paragraph" w:styleId="Odstavekseznama">
    <w:name w:val="List Paragraph"/>
    <w:basedOn w:val="Navaden"/>
    <w:uiPriority w:val="34"/>
    <w:qFormat/>
    <w:rsid w:val="003A70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inapotocnik/Podatkovne-baze-projek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</dc:creator>
  <cp:lastModifiedBy>nina</cp:lastModifiedBy>
  <cp:revision>26</cp:revision>
  <dcterms:created xsi:type="dcterms:W3CDTF">2014-11-22T16:45:00Z</dcterms:created>
  <dcterms:modified xsi:type="dcterms:W3CDTF">2014-11-24T21:44:00Z</dcterms:modified>
</cp:coreProperties>
</file>